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D450D6C" w14:textId="77777777" w:rsidTr="001B2ABD">
        <w:trPr>
          <w:trHeight w:val="4410"/>
        </w:trPr>
        <w:tc>
          <w:tcPr>
            <w:tcW w:w="3600" w:type="dxa"/>
            <w:vAlign w:val="bottom"/>
          </w:tcPr>
          <w:sdt>
            <w:sdtPr>
              <w:id w:val="-1711873194"/>
              <w:placeholder>
                <w:docPart w:val="86C83FD92DCE410B876F93503DEA168C"/>
              </w:placeholder>
              <w:temporary/>
              <w:showingPlcHdr/>
              <w15:appearance w15:val="hidden"/>
            </w:sdtPr>
            <w:sdtContent>
              <w:p w14:paraId="0CC0FE6A" w14:textId="77777777" w:rsidR="000B2D1F" w:rsidRDefault="000B2D1F" w:rsidP="000B2D1F">
                <w:pPr>
                  <w:pStyle w:val="Heading3"/>
                  <w:rPr>
                    <w:rFonts w:asciiTheme="minorHAnsi" w:eastAsiaTheme="minorEastAsia" w:hAnsiTheme="minorHAnsi" w:cstheme="minorBidi"/>
                    <w:b w:val="0"/>
                    <w:caps w:val="0"/>
                    <w:color w:val="auto"/>
                    <w:sz w:val="18"/>
                    <w:szCs w:val="22"/>
                  </w:rPr>
                </w:pPr>
                <w:r w:rsidRPr="00D5459D">
                  <w:t>Profile</w:t>
                </w:r>
              </w:p>
            </w:sdtContent>
          </w:sdt>
          <w:p w14:paraId="0825DAD1" w14:textId="624C12CE" w:rsidR="001B2ABD" w:rsidRDefault="007C31AB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B7A5EC7" wp14:editId="480F4566">
                  <wp:extent cx="2008463" cy="1995351"/>
                  <wp:effectExtent l="0" t="0" r="0" b="5080"/>
                  <wp:docPr id="3698158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815805" name="Picture 36981580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639" cy="2019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F482771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E1DF7A2" w14:textId="4D83CA52" w:rsidR="001B2ABD" w:rsidRDefault="007C31AB" w:rsidP="001B2ABD">
            <w:pPr>
              <w:pStyle w:val="Title"/>
            </w:pPr>
            <w:r>
              <w:t>george kimani</w:t>
            </w:r>
          </w:p>
          <w:p w14:paraId="5EB1FD08" w14:textId="7E020EC1" w:rsidR="001B2ABD" w:rsidRDefault="00155CBE" w:rsidP="001B2ABD">
            <w:pPr>
              <w:pStyle w:val="Subtitle"/>
            </w:pPr>
            <w:r>
              <w:t>FULL-STACK DEVELOPER</w:t>
            </w:r>
          </w:p>
        </w:tc>
      </w:tr>
      <w:tr w:rsidR="001B2ABD" w14:paraId="2E6C86E5" w14:textId="77777777" w:rsidTr="001B2ABD">
        <w:tc>
          <w:tcPr>
            <w:tcW w:w="3600" w:type="dxa"/>
          </w:tcPr>
          <w:sdt>
            <w:sdtPr>
              <w:id w:val="-1954003311"/>
              <w:placeholder>
                <w:docPart w:val="2DC3FC41F3574EA082C38A423E89A6F6"/>
              </w:placeholder>
              <w:temporary/>
              <w:showingPlcHdr/>
              <w15:appearance w15:val="hidden"/>
            </w:sdtPr>
            <w:sdtContent>
              <w:p w14:paraId="3A56F751" w14:textId="77777777" w:rsidR="00036450" w:rsidRPr="00CB0055" w:rsidRDefault="00CB0055" w:rsidP="00CB0055">
                <w:pPr>
                  <w:pStyle w:val="Heading3"/>
                </w:pPr>
                <w:r w:rsidRPr="00915699">
                  <w:t>Contact</w:t>
                </w:r>
              </w:p>
            </w:sdtContent>
          </w:sdt>
          <w:sdt>
            <w:sdtPr>
              <w:id w:val="1111563247"/>
              <w:placeholder>
                <w:docPart w:val="C11A3F31447F4632A12C653B66E4AC01"/>
              </w:placeholder>
              <w:temporary/>
              <w:showingPlcHdr/>
              <w15:appearance w15:val="hidden"/>
            </w:sdtPr>
            <w:sdtContent>
              <w:p w14:paraId="355AAA7B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724AF22B" w14:textId="3F7DFDF4" w:rsidR="004D3011" w:rsidRDefault="000B2D1F" w:rsidP="004D3011">
            <w:r>
              <w:t>+254 707 165 508</w:t>
            </w:r>
          </w:p>
          <w:p w14:paraId="40395262" w14:textId="77777777" w:rsidR="004D3011" w:rsidRPr="004D3011" w:rsidRDefault="004D3011" w:rsidP="004D3011"/>
          <w:sdt>
            <w:sdtPr>
              <w:id w:val="67859272"/>
              <w:placeholder>
                <w:docPart w:val="2B9C7C6012A847C090D5D62C94426215"/>
              </w:placeholder>
              <w:temporary/>
              <w:showingPlcHdr/>
              <w15:appearance w15:val="hidden"/>
            </w:sdtPr>
            <w:sdtContent>
              <w:p w14:paraId="721A4FB1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76702E30" w14:textId="5CF04EE2" w:rsidR="004D3011" w:rsidRDefault="000B2D1F" w:rsidP="004D3011">
            <w:r w:rsidRPr="000B2D1F">
              <w:t>https://www.linkedin.com/in/george-kimani-13152a19b/</w:t>
            </w:r>
          </w:p>
          <w:p w14:paraId="48A8CF10" w14:textId="77777777" w:rsidR="004D3011" w:rsidRDefault="004D3011" w:rsidP="004D3011"/>
          <w:sdt>
            <w:sdtPr>
              <w:id w:val="-240260293"/>
              <w:placeholder>
                <w:docPart w:val="2EAF7EF4040D4937B0D42F7F170F0BFF"/>
              </w:placeholder>
              <w:temporary/>
              <w:showingPlcHdr/>
              <w15:appearance w15:val="hidden"/>
            </w:sdtPr>
            <w:sdtContent>
              <w:p w14:paraId="0F1C7ABF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529DB45F" w14:textId="13E4FD9A" w:rsidR="00036450" w:rsidRDefault="00000000" w:rsidP="004D3011">
            <w:hyperlink r:id="rId7" w:history="1">
              <w:r w:rsidR="000B2D1F">
                <w:rPr>
                  <w:rStyle w:val="Hyperlink"/>
                </w:rPr>
                <w:t>k</w:t>
              </w:r>
              <w:r w:rsidR="000B2D1F" w:rsidRPr="00763A1B">
                <w:rPr>
                  <w:rStyle w:val="Hyperlink"/>
                </w:rPr>
                <w:t>imani7032@gmail.com</w:t>
              </w:r>
            </w:hyperlink>
            <w:r w:rsidR="000B2D1F">
              <w:t xml:space="preserve"> </w:t>
            </w:r>
          </w:p>
          <w:p w14:paraId="0338D120" w14:textId="77777777" w:rsidR="00915699" w:rsidRDefault="00915699" w:rsidP="004D3011"/>
          <w:p w14:paraId="5752ED73" w14:textId="1FA8C8DE" w:rsidR="00915699" w:rsidRPr="00915699" w:rsidRDefault="00915699" w:rsidP="004D3011">
            <w:pPr>
              <w:rPr>
                <w:b/>
                <w:bCs/>
                <w:color w:val="548AB7" w:themeColor="accent1" w:themeShade="BF"/>
                <w:sz w:val="28"/>
                <w:szCs w:val="28"/>
              </w:rPr>
            </w:pPr>
            <w:r>
              <w:rPr>
                <w:b/>
                <w:bCs/>
                <w:color w:val="548AB7" w:themeColor="accent1" w:themeShade="BF"/>
                <w:sz w:val="28"/>
                <w:szCs w:val="28"/>
              </w:rPr>
              <w:t>LOCATION</w:t>
            </w:r>
          </w:p>
          <w:p w14:paraId="3D8147B5" w14:textId="5121F73F" w:rsidR="00915699" w:rsidRDefault="00915699" w:rsidP="004D3011"/>
          <w:p w14:paraId="54D5991E" w14:textId="2CAF110B" w:rsidR="00915699" w:rsidRDefault="00915699" w:rsidP="004D3011">
            <w:r>
              <w:t>Nairobi, Kenya</w:t>
            </w:r>
          </w:p>
          <w:p w14:paraId="1203529B" w14:textId="77777777" w:rsidR="00915699" w:rsidRDefault="00915699" w:rsidP="004D3011"/>
          <w:p w14:paraId="11327B37" w14:textId="77777777" w:rsidR="00915699" w:rsidRDefault="00915699" w:rsidP="004D3011"/>
          <w:p w14:paraId="173F4232" w14:textId="5DA616BC" w:rsidR="00915699" w:rsidRDefault="00915699" w:rsidP="004D3011">
            <w:pPr>
              <w:rPr>
                <w:b/>
                <w:bCs/>
                <w:color w:val="548AB7" w:themeColor="accent1" w:themeShade="BF"/>
                <w:sz w:val="28"/>
                <w:szCs w:val="28"/>
              </w:rPr>
            </w:pPr>
            <w:r w:rsidRPr="00915699">
              <w:rPr>
                <w:b/>
                <w:bCs/>
                <w:color w:val="548AB7" w:themeColor="accent1" w:themeShade="BF"/>
                <w:sz w:val="28"/>
                <w:szCs w:val="28"/>
              </w:rPr>
              <w:t>LANGUAGES</w:t>
            </w:r>
          </w:p>
          <w:p w14:paraId="168BD7A2" w14:textId="77777777" w:rsidR="00915699" w:rsidRPr="00915699" w:rsidRDefault="00915699" w:rsidP="004D3011">
            <w:pPr>
              <w:rPr>
                <w:b/>
                <w:bCs/>
                <w:color w:val="548AB7" w:themeColor="accent1" w:themeShade="BF"/>
                <w:sz w:val="28"/>
                <w:szCs w:val="28"/>
              </w:rPr>
            </w:pPr>
          </w:p>
          <w:p w14:paraId="4E59D9C7" w14:textId="54036DFF" w:rsidR="00915699" w:rsidRDefault="00915699" w:rsidP="004D3011">
            <w:r>
              <w:t>English</w:t>
            </w:r>
          </w:p>
          <w:p w14:paraId="618626E1" w14:textId="184726A8" w:rsidR="00915699" w:rsidRPr="00E4381A" w:rsidRDefault="00915699" w:rsidP="004D3011">
            <w:pPr>
              <w:rPr>
                <w:rStyle w:val="Hyperlink"/>
              </w:rPr>
            </w:pPr>
            <w:r>
              <w:t>Kiswahili</w:t>
            </w:r>
          </w:p>
          <w:sdt>
            <w:sdtPr>
              <w:id w:val="-1444214663"/>
              <w:placeholder>
                <w:docPart w:val="8A5C66389B1F43039A26001E38551DDB"/>
              </w:placeholder>
              <w:temporary/>
              <w:showingPlcHdr/>
              <w15:appearance w15:val="hidden"/>
            </w:sdtPr>
            <w:sdtContent>
              <w:p w14:paraId="071D8931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2A75ED51" w14:textId="77777777" w:rsidR="004D3011" w:rsidRDefault="000B2D1F" w:rsidP="004D3011">
            <w:r>
              <w:t>Coding</w:t>
            </w:r>
          </w:p>
          <w:p w14:paraId="6F355D7D" w14:textId="454CC929" w:rsidR="000B2D1F" w:rsidRDefault="000B2D1F" w:rsidP="004D3011">
            <w:r>
              <w:t>Swimming</w:t>
            </w:r>
          </w:p>
          <w:p w14:paraId="5445FB3C" w14:textId="1E9924AE" w:rsidR="000B2D1F" w:rsidRPr="004D3011" w:rsidRDefault="000B2D1F" w:rsidP="004D3011">
            <w:r>
              <w:t xml:space="preserve">Riding </w:t>
            </w:r>
          </w:p>
        </w:tc>
        <w:tc>
          <w:tcPr>
            <w:tcW w:w="720" w:type="dxa"/>
          </w:tcPr>
          <w:p w14:paraId="1BC411CE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0235FAE0613B42DCB3C412B26AE14C4D"/>
              </w:placeholder>
              <w:temporary/>
              <w:showingPlcHdr/>
              <w15:appearance w15:val="hidden"/>
            </w:sdtPr>
            <w:sdtContent>
              <w:p w14:paraId="4BEBB99E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D3CBB91" w14:textId="6207E600" w:rsidR="00036450" w:rsidRPr="00036450" w:rsidRDefault="007C31AB" w:rsidP="00B359E4">
            <w:pPr>
              <w:pStyle w:val="Heading4"/>
            </w:pPr>
            <w:r>
              <w:t>The Technical University of Kenya</w:t>
            </w:r>
          </w:p>
          <w:p w14:paraId="3A4D858C" w14:textId="2C00F9A8" w:rsidR="007C31AB" w:rsidRDefault="007C31AB" w:rsidP="007C31AB">
            <w:pPr>
              <w:pStyle w:val="Date"/>
            </w:pPr>
            <w:r>
              <w:t>JULY 2019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PRESENT</w:t>
            </w:r>
          </w:p>
          <w:p w14:paraId="20661C4A" w14:textId="4BCD2C01" w:rsidR="000B2D1F" w:rsidRDefault="000B2D1F" w:rsidP="000B2D1F">
            <w:r>
              <w:t>Bachelor of Science in Information Science</w:t>
            </w:r>
          </w:p>
          <w:p w14:paraId="751BC808" w14:textId="77777777" w:rsidR="000B2D1F" w:rsidRPr="000B2D1F" w:rsidRDefault="000B2D1F" w:rsidP="000B2D1F"/>
          <w:p w14:paraId="211EF541" w14:textId="3C25A140" w:rsidR="00036450" w:rsidRPr="00B359E4" w:rsidRDefault="007C31AB" w:rsidP="00B359E4">
            <w:pPr>
              <w:pStyle w:val="Heading4"/>
            </w:pPr>
            <w:r>
              <w:t>Jodan College of Technology</w:t>
            </w:r>
          </w:p>
          <w:p w14:paraId="3BB38B31" w14:textId="01B93AC5" w:rsidR="00036450" w:rsidRDefault="000B2D1F" w:rsidP="00B359E4">
            <w:pPr>
              <w:pStyle w:val="Date"/>
            </w:pPr>
            <w:r>
              <w:t>February</w:t>
            </w:r>
            <w:r w:rsidR="007C31AB">
              <w:t xml:space="preserve"> 2019</w:t>
            </w:r>
            <w:r w:rsidR="00036450" w:rsidRPr="00B359E4">
              <w:t xml:space="preserve"> </w:t>
            </w:r>
            <w:r w:rsidR="007C31AB">
              <w:t>–</w:t>
            </w:r>
            <w:r w:rsidR="00036450" w:rsidRPr="00B359E4">
              <w:t xml:space="preserve"> </w:t>
            </w:r>
            <w:r>
              <w:t>April</w:t>
            </w:r>
            <w:r w:rsidR="007C31AB">
              <w:t xml:space="preserve"> 2019</w:t>
            </w:r>
          </w:p>
          <w:p w14:paraId="31B6E227" w14:textId="596D5EE0" w:rsidR="000B2D1F" w:rsidRDefault="000B2D1F" w:rsidP="000B2D1F">
            <w:r>
              <w:t>Certificate in Microsoft Office Applications</w:t>
            </w:r>
          </w:p>
          <w:p w14:paraId="6C4ECC03" w14:textId="77777777" w:rsidR="006D482E" w:rsidRDefault="006D482E" w:rsidP="000B2D1F"/>
          <w:p w14:paraId="356C7E97" w14:textId="652EBE91" w:rsidR="006D482E" w:rsidRPr="00B359E4" w:rsidRDefault="006D482E" w:rsidP="006D482E">
            <w:pPr>
              <w:pStyle w:val="Heading4"/>
            </w:pPr>
            <w:r>
              <w:t>NJABINI BOYS HIGH SCHOOL</w:t>
            </w:r>
          </w:p>
          <w:p w14:paraId="1E41256C" w14:textId="10919F22" w:rsidR="006D482E" w:rsidRDefault="006D482E" w:rsidP="006D482E">
            <w:pPr>
              <w:pStyle w:val="Date"/>
            </w:pPr>
            <w:r>
              <w:t>February 2015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>
              <w:t>November 2018</w:t>
            </w:r>
          </w:p>
          <w:p w14:paraId="4061F6E9" w14:textId="44C847DA" w:rsidR="006D482E" w:rsidRDefault="006D482E" w:rsidP="000B2D1F">
            <w:r>
              <w:t>Kenya Certificate of Secondary Education</w:t>
            </w:r>
          </w:p>
          <w:p w14:paraId="7C339F8D" w14:textId="77777777" w:rsidR="006D482E" w:rsidRDefault="006D482E" w:rsidP="000B2D1F"/>
          <w:p w14:paraId="497399FF" w14:textId="77777777" w:rsidR="006D482E" w:rsidRPr="000B2D1F" w:rsidRDefault="006D482E" w:rsidP="000B2D1F"/>
          <w:sdt>
            <w:sdtPr>
              <w:id w:val="1001553383"/>
              <w:placeholder>
                <w:docPart w:val="AD09319C4EAB4A2FA80AC26723AF614F"/>
              </w:placeholder>
              <w:temporary/>
              <w:showingPlcHdr/>
              <w15:appearance w15:val="hidden"/>
            </w:sdtPr>
            <w:sdtContent>
              <w:p w14:paraId="1141AD4F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1FA261FA" w14:textId="5626645C" w:rsidR="00036450" w:rsidRDefault="000B2D1F" w:rsidP="00B359E4">
            <w:pPr>
              <w:pStyle w:val="Heading4"/>
              <w:rPr>
                <w:bCs/>
              </w:rPr>
            </w:pPr>
            <w:r>
              <w:t xml:space="preserve">Igegania </w:t>
            </w:r>
            <w:r w:rsidR="00915699">
              <w:t xml:space="preserve">Level 4 </w:t>
            </w:r>
            <w:r>
              <w:t xml:space="preserve">Hospital </w:t>
            </w:r>
            <w:r w:rsidR="00915699">
              <w:t>, Kenya</w:t>
            </w:r>
          </w:p>
          <w:p w14:paraId="33958917" w14:textId="5CFA3F72" w:rsidR="00036450" w:rsidRPr="00036450" w:rsidRDefault="00915699" w:rsidP="00B359E4">
            <w:pPr>
              <w:pStyle w:val="Date"/>
            </w:pPr>
            <w:r>
              <w:t>July 2020</w:t>
            </w:r>
            <w:r w:rsidR="00036450" w:rsidRPr="00036450">
              <w:t>–</w:t>
            </w:r>
            <w:r>
              <w:t xml:space="preserve"> September 2019</w:t>
            </w:r>
          </w:p>
          <w:p w14:paraId="0AB905F5" w14:textId="74687A49" w:rsidR="00036450" w:rsidRDefault="00915699" w:rsidP="00036450">
            <w:r>
              <w:t xml:space="preserve">Role : </w:t>
            </w:r>
            <w:r w:rsidR="003F357D">
              <w:t>maintain the  hospital</w:t>
            </w:r>
            <w:r>
              <w:t xml:space="preserve"> National Health</w:t>
            </w:r>
            <w:r w:rsidR="003F357D">
              <w:t xml:space="preserve"> </w:t>
            </w:r>
            <w:r>
              <w:t>Insurance Fund(NHIF) portal.</w:t>
            </w:r>
          </w:p>
          <w:p w14:paraId="13E0EB89" w14:textId="78285878" w:rsidR="004D3011" w:rsidRDefault="004D3011" w:rsidP="00B359E4">
            <w:pPr>
              <w:pStyle w:val="Heading4"/>
              <w:rPr>
                <w:bCs/>
              </w:rPr>
            </w:pPr>
          </w:p>
          <w:p w14:paraId="553FE2DB" w14:textId="16509B8E" w:rsidR="00915699" w:rsidRDefault="003F357D" w:rsidP="00915699">
            <w:r>
              <w:t>Reference: 0732625092</w:t>
            </w:r>
          </w:p>
          <w:p w14:paraId="2FDAA88B" w14:textId="509BD3E7" w:rsidR="003F357D" w:rsidRDefault="003F357D" w:rsidP="00915699">
            <w:r>
              <w:t xml:space="preserve">                    Mr Samuel Ndung’u</w:t>
            </w:r>
          </w:p>
          <w:p w14:paraId="10C1D495" w14:textId="77777777" w:rsidR="00915699" w:rsidRPr="00915699" w:rsidRDefault="00915699" w:rsidP="00915699"/>
          <w:sdt>
            <w:sdtPr>
              <w:id w:val="1669594239"/>
              <w:placeholder>
                <w:docPart w:val="BAA4220753F14264ACFAF18D034BA9C6"/>
              </w:placeholder>
              <w:temporary/>
              <w:showingPlcHdr/>
              <w15:appearance w15:val="hidden"/>
            </w:sdtPr>
            <w:sdtContent>
              <w:p w14:paraId="348D1417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23487991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1CC73D8D" wp14:editId="514A5A4E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  <w:tr w:rsidR="00915699" w14:paraId="13CACFF6" w14:textId="77777777" w:rsidTr="001B2ABD">
        <w:tc>
          <w:tcPr>
            <w:tcW w:w="3600" w:type="dxa"/>
          </w:tcPr>
          <w:p w14:paraId="46D9B88C" w14:textId="77777777" w:rsidR="00915699" w:rsidRDefault="00915699" w:rsidP="00CB0055">
            <w:pPr>
              <w:pStyle w:val="Heading3"/>
            </w:pPr>
          </w:p>
        </w:tc>
        <w:tc>
          <w:tcPr>
            <w:tcW w:w="720" w:type="dxa"/>
          </w:tcPr>
          <w:p w14:paraId="29899DF0" w14:textId="77777777" w:rsidR="00915699" w:rsidRDefault="00915699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1F7CDA2E" w14:textId="77777777" w:rsidR="00915699" w:rsidRDefault="00915699" w:rsidP="00036450">
            <w:pPr>
              <w:pStyle w:val="Heading2"/>
            </w:pPr>
          </w:p>
        </w:tc>
      </w:tr>
    </w:tbl>
    <w:p w14:paraId="147FC328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29F98" w14:textId="77777777" w:rsidR="00E00BE2" w:rsidRDefault="00E00BE2" w:rsidP="000C45FF">
      <w:r>
        <w:separator/>
      </w:r>
    </w:p>
  </w:endnote>
  <w:endnote w:type="continuationSeparator" w:id="0">
    <w:p w14:paraId="4FA7304D" w14:textId="77777777" w:rsidR="00E00BE2" w:rsidRDefault="00E00BE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42EB4" w14:textId="77777777" w:rsidR="00E00BE2" w:rsidRDefault="00E00BE2" w:rsidP="000C45FF">
      <w:r>
        <w:separator/>
      </w:r>
    </w:p>
  </w:footnote>
  <w:footnote w:type="continuationSeparator" w:id="0">
    <w:p w14:paraId="651B16EA" w14:textId="77777777" w:rsidR="00E00BE2" w:rsidRDefault="00E00BE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06793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939FED1" wp14:editId="30F15AE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AB"/>
    <w:rsid w:val="00036450"/>
    <w:rsid w:val="00094499"/>
    <w:rsid w:val="000B2D1F"/>
    <w:rsid w:val="000C45FF"/>
    <w:rsid w:val="000E3FD1"/>
    <w:rsid w:val="00112054"/>
    <w:rsid w:val="001317D8"/>
    <w:rsid w:val="001525E1"/>
    <w:rsid w:val="00155CBE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3F357D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6D482E"/>
    <w:rsid w:val="00715FCB"/>
    <w:rsid w:val="00743101"/>
    <w:rsid w:val="00764C9F"/>
    <w:rsid w:val="007775E1"/>
    <w:rsid w:val="007867A0"/>
    <w:rsid w:val="007927F5"/>
    <w:rsid w:val="007C31AB"/>
    <w:rsid w:val="00802CA0"/>
    <w:rsid w:val="00915699"/>
    <w:rsid w:val="009260CD"/>
    <w:rsid w:val="00940A66"/>
    <w:rsid w:val="00952C25"/>
    <w:rsid w:val="009573B7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00BE2"/>
    <w:rsid w:val="00E25A26"/>
    <w:rsid w:val="00E4381A"/>
    <w:rsid w:val="00E55D74"/>
    <w:rsid w:val="00F60274"/>
    <w:rsid w:val="00F60E5C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C6B1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hyperlink" Target="mailto:Kimani7032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7BD889CD-2E8C-40CA-851C-34C5C752EE81%7d\%7b2ADBADBC-E6F3-4A99-87ED-31AA7E7C44A6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9629617798789353"/>
          <c:y val="2.0202020202020204E-2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C++</c:v>
                </c:pt>
                <c:pt idx="1">
                  <c:v>JS</c:v>
                </c:pt>
                <c:pt idx="2">
                  <c:v>CSS</c:v>
                </c:pt>
                <c:pt idx="3">
                  <c:v>HTML</c:v>
                </c:pt>
                <c:pt idx="4">
                  <c:v>PYTHON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0.85</c:v>
                </c:pt>
                <c:pt idx="1">
                  <c:v>0.9</c:v>
                </c:pt>
                <c:pt idx="2">
                  <c:v>0.9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C3FC41F3574EA082C38A423E89A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CDA75-EAA3-4F71-88A5-F421FEDAEF5A}"/>
      </w:docPartPr>
      <w:docPartBody>
        <w:p w:rsidR="00A917E0" w:rsidRDefault="00000000">
          <w:pPr>
            <w:pStyle w:val="2DC3FC41F3574EA082C38A423E89A6F6"/>
          </w:pPr>
          <w:r w:rsidRPr="00CB0055">
            <w:t>Contact</w:t>
          </w:r>
        </w:p>
      </w:docPartBody>
    </w:docPart>
    <w:docPart>
      <w:docPartPr>
        <w:name w:val="C11A3F31447F4632A12C653B66E4A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B6B57-B9CB-4300-A7C5-6BBF8BC6327F}"/>
      </w:docPartPr>
      <w:docPartBody>
        <w:p w:rsidR="00A917E0" w:rsidRDefault="00000000">
          <w:pPr>
            <w:pStyle w:val="C11A3F31447F4632A12C653B66E4AC01"/>
          </w:pPr>
          <w:r w:rsidRPr="004D3011">
            <w:t>PHONE:</w:t>
          </w:r>
        </w:p>
      </w:docPartBody>
    </w:docPart>
    <w:docPart>
      <w:docPartPr>
        <w:name w:val="2B9C7C6012A847C090D5D62C94426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E47B5-ECBE-4F23-9F0B-BD6AE09C070D}"/>
      </w:docPartPr>
      <w:docPartBody>
        <w:p w:rsidR="00A917E0" w:rsidRDefault="00000000">
          <w:pPr>
            <w:pStyle w:val="2B9C7C6012A847C090D5D62C94426215"/>
          </w:pPr>
          <w:r w:rsidRPr="004D3011">
            <w:t>WEBSITE:</w:t>
          </w:r>
        </w:p>
      </w:docPartBody>
    </w:docPart>
    <w:docPart>
      <w:docPartPr>
        <w:name w:val="2EAF7EF4040D4937B0D42F7F170F0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714FC-32CF-48E7-8CDF-E140A91679AA}"/>
      </w:docPartPr>
      <w:docPartBody>
        <w:p w:rsidR="00A917E0" w:rsidRDefault="00000000">
          <w:pPr>
            <w:pStyle w:val="2EAF7EF4040D4937B0D42F7F170F0BFF"/>
          </w:pPr>
          <w:r w:rsidRPr="004D3011">
            <w:t>EMAIL:</w:t>
          </w:r>
        </w:p>
      </w:docPartBody>
    </w:docPart>
    <w:docPart>
      <w:docPartPr>
        <w:name w:val="8A5C66389B1F43039A26001E38551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598F5-80A5-4631-A078-8CA02CE7026F}"/>
      </w:docPartPr>
      <w:docPartBody>
        <w:p w:rsidR="00A917E0" w:rsidRDefault="00000000">
          <w:pPr>
            <w:pStyle w:val="8A5C66389B1F43039A26001E38551DDB"/>
          </w:pPr>
          <w:r w:rsidRPr="00CB0055">
            <w:t>Hobbies</w:t>
          </w:r>
        </w:p>
      </w:docPartBody>
    </w:docPart>
    <w:docPart>
      <w:docPartPr>
        <w:name w:val="0235FAE0613B42DCB3C412B26AE14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9041C-894F-4B81-8072-78F0EB29BF8B}"/>
      </w:docPartPr>
      <w:docPartBody>
        <w:p w:rsidR="00A917E0" w:rsidRDefault="00000000">
          <w:pPr>
            <w:pStyle w:val="0235FAE0613B42DCB3C412B26AE14C4D"/>
          </w:pPr>
          <w:r w:rsidRPr="00036450">
            <w:t>EDUCATION</w:t>
          </w:r>
        </w:p>
      </w:docPartBody>
    </w:docPart>
    <w:docPart>
      <w:docPartPr>
        <w:name w:val="AD09319C4EAB4A2FA80AC26723AF6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41F94-C1C0-484A-90C6-11C38B21D938}"/>
      </w:docPartPr>
      <w:docPartBody>
        <w:p w:rsidR="00A917E0" w:rsidRDefault="00000000">
          <w:pPr>
            <w:pStyle w:val="AD09319C4EAB4A2FA80AC26723AF614F"/>
          </w:pPr>
          <w:r w:rsidRPr="00036450">
            <w:t>WORK EXPERIENCE</w:t>
          </w:r>
        </w:p>
      </w:docPartBody>
    </w:docPart>
    <w:docPart>
      <w:docPartPr>
        <w:name w:val="BAA4220753F14264ACFAF18D034BA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51D9B-4158-4A08-AA66-D33EE1EA22EE}"/>
      </w:docPartPr>
      <w:docPartBody>
        <w:p w:rsidR="00A917E0" w:rsidRDefault="00000000">
          <w:pPr>
            <w:pStyle w:val="BAA4220753F14264ACFAF18D034BA9C6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86C83FD92DCE410B876F93503DEA1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FA618-EEDA-4197-8501-7551DC6EE822}"/>
      </w:docPartPr>
      <w:docPartBody>
        <w:p w:rsidR="00A917E0" w:rsidRDefault="007A43FD" w:rsidP="007A43FD">
          <w:pPr>
            <w:pStyle w:val="86C83FD92DCE410B876F93503DEA168C"/>
          </w:pPr>
          <w:r w:rsidRPr="00D5459D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FD"/>
    <w:rsid w:val="00680383"/>
    <w:rsid w:val="007A43FD"/>
    <w:rsid w:val="00A917E0"/>
    <w:rsid w:val="00F4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C3FC41F3574EA082C38A423E89A6F6">
    <w:name w:val="2DC3FC41F3574EA082C38A423E89A6F6"/>
  </w:style>
  <w:style w:type="paragraph" w:customStyle="1" w:styleId="C11A3F31447F4632A12C653B66E4AC01">
    <w:name w:val="C11A3F31447F4632A12C653B66E4AC01"/>
  </w:style>
  <w:style w:type="paragraph" w:customStyle="1" w:styleId="2B9C7C6012A847C090D5D62C94426215">
    <w:name w:val="2B9C7C6012A847C090D5D62C94426215"/>
  </w:style>
  <w:style w:type="paragraph" w:customStyle="1" w:styleId="2EAF7EF4040D4937B0D42F7F170F0BFF">
    <w:name w:val="2EAF7EF4040D4937B0D42F7F170F0BFF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8A5C66389B1F43039A26001E38551DDB">
    <w:name w:val="8A5C66389B1F43039A26001E38551DDB"/>
  </w:style>
  <w:style w:type="paragraph" w:customStyle="1" w:styleId="0235FAE0613B42DCB3C412B26AE14C4D">
    <w:name w:val="0235FAE0613B42DCB3C412B26AE14C4D"/>
  </w:style>
  <w:style w:type="paragraph" w:customStyle="1" w:styleId="AD09319C4EAB4A2FA80AC26723AF614F">
    <w:name w:val="AD09319C4EAB4A2FA80AC26723AF614F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BAA4220753F14264ACFAF18D034BA9C6">
    <w:name w:val="BAA4220753F14264ACFAF18D034BA9C6"/>
  </w:style>
  <w:style w:type="paragraph" w:customStyle="1" w:styleId="86C83FD92DCE410B876F93503DEA168C">
    <w:name w:val="86C83FD92DCE410B876F93503DEA168C"/>
    <w:rsid w:val="007A43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{2ADBADBC-E6F3-4A99-87ED-31AA7E7C44A6}tf00546271_win32</Template>
  <TotalTime>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2023-04-13T17:40:00Z</dcterms:created>
  <dcterms:modified xsi:type="dcterms:W3CDTF">2023-04-13T21:12:00Z</dcterms:modified>
</cp:coreProperties>
</file>